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544"/>
        <w:gridCol w:w="6968"/>
      </w:tblGrid>
      <w:tr w:rsidR="002C2CDD" w:rsidRPr="00906BEE" w:rsidTr="001B4A51">
        <w:tc>
          <w:tcPr>
            <w:tcW w:w="3544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en-IE" w:eastAsia="en-IE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5AE8BF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E07BDE285FA54038BCD45E7166481EA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B13E4A">
                  <w:t>LR</w:t>
                </w:r>
              </w:sdtContent>
            </w:sdt>
          </w:p>
          <w:p w:rsidR="00A50939" w:rsidRPr="00906BEE" w:rsidRDefault="00A50939" w:rsidP="007569C1">
            <w:pPr>
              <w:pStyle w:val="Heading3"/>
            </w:pPr>
          </w:p>
          <w:p w:rsidR="002C2CDD" w:rsidRDefault="00B13E4A" w:rsidP="00B13E4A">
            <w:r>
              <w:t>Vanessa Greene</w:t>
            </w:r>
          </w:p>
          <w:p w:rsidR="001B4A51" w:rsidRDefault="001B4A51" w:rsidP="00B13E4A"/>
          <w:p w:rsidR="00B13E4A" w:rsidRDefault="00B13E4A" w:rsidP="00B13E4A"/>
          <w:p w:rsidR="001B4A51" w:rsidRDefault="00B13E4A" w:rsidP="00B13E4A">
            <w:r>
              <w:t>Emily Meagher</w:t>
            </w:r>
          </w:p>
          <w:p w:rsidR="001B4A51" w:rsidRDefault="001B4A51" w:rsidP="00B13E4A">
            <w:hyperlink r:id="rId8" w:history="1">
              <w:r w:rsidRPr="009F4696">
                <w:rPr>
                  <w:rStyle w:val="Hyperlink"/>
                </w:rPr>
                <w:t>N00150623@student.iadt.ie</w:t>
              </w:r>
            </w:hyperlink>
          </w:p>
          <w:p w:rsidR="001B4A51" w:rsidRDefault="001B4A51" w:rsidP="00B13E4A"/>
          <w:p w:rsidR="00741125" w:rsidRPr="00906BEE" w:rsidRDefault="001B4A51" w:rsidP="001B4A51">
            <w:r>
              <w:t>27.09.17</w:t>
            </w:r>
          </w:p>
        </w:tc>
        <w:tc>
          <w:tcPr>
            <w:tcW w:w="696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68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652C9B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AF1DDCA23EE46FCBFC105D69949E84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13E4A">
                        <w:t>Loorate</w:t>
                      </w:r>
                    </w:sdtContent>
                  </w:sdt>
                </w:p>
                <w:p w:rsidR="00906BEE" w:rsidRDefault="00B13E4A" w:rsidP="00906BEE">
                  <w:pPr>
                    <w:pStyle w:val="Heading2"/>
                    <w:outlineLvl w:val="1"/>
                  </w:pPr>
                  <w:r>
                    <w:t>Professional Practice project proposal</w:t>
                  </w:r>
                </w:p>
                <w:p w:rsidR="00B13E4A" w:rsidRPr="00906BEE" w:rsidRDefault="00B13E4A" w:rsidP="00906BEE">
                  <w:pPr>
                    <w:pStyle w:val="Heading2"/>
                    <w:outlineLvl w:val="1"/>
                  </w:pPr>
                  <w:r>
                    <w:t>week 01 – week 31</w:t>
                  </w:r>
                </w:p>
              </w:tc>
            </w:tr>
          </w:tbl>
          <w:p w:rsidR="002C2CDD" w:rsidRPr="00906BEE" w:rsidRDefault="001B4A51" w:rsidP="007569C1">
            <w:pPr>
              <w:pStyle w:val="Heading3"/>
            </w:pPr>
            <w:r>
              <w:t>Description</w:t>
            </w:r>
          </w:p>
          <w:p w:rsidR="002C2CDD" w:rsidRPr="00906BEE" w:rsidRDefault="002C2CDD" w:rsidP="007569C1">
            <w:bookmarkStart w:id="0" w:name="_GoBack"/>
            <w:bookmarkEnd w:id="0"/>
          </w:p>
          <w:p w:rsidR="002C2CDD" w:rsidRPr="00906BEE" w:rsidRDefault="001B4A51" w:rsidP="007569C1">
            <w:pPr>
              <w:pStyle w:val="Heading3"/>
            </w:pPr>
            <w:r>
              <w:t>Technology/platform</w:t>
            </w:r>
          </w:p>
          <w:p w:rsidR="002C2CDD" w:rsidRPr="00906BEE" w:rsidRDefault="002C2CDD" w:rsidP="007569C1"/>
          <w:p w:rsidR="002C2CDD" w:rsidRPr="00906BEE" w:rsidRDefault="001B4A51" w:rsidP="007569C1">
            <w:pPr>
              <w:pStyle w:val="Heading3"/>
            </w:pPr>
            <w:r>
              <w:t>Examples</w:t>
            </w:r>
          </w:p>
          <w:p w:rsidR="00741125" w:rsidRPr="00906BEE" w:rsidRDefault="00741125" w:rsidP="001B4A51"/>
        </w:tc>
      </w:tr>
    </w:tbl>
    <w:p w:rsidR="001B4A51" w:rsidRDefault="001B4A51">
      <w:pPr>
        <w:pStyle w:val="NoSpacing"/>
      </w:pPr>
    </w:p>
    <w:sectPr w:rsidR="001B4A51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E4A" w:rsidRDefault="00B13E4A" w:rsidP="00713050">
      <w:pPr>
        <w:spacing w:line="240" w:lineRule="auto"/>
      </w:pPr>
      <w:r>
        <w:separator/>
      </w:r>
    </w:p>
  </w:endnote>
  <w:endnote w:type="continuationSeparator" w:id="0">
    <w:p w:rsidR="00B13E4A" w:rsidRDefault="00B13E4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en-IE" w:eastAsia="en-IE"/>
            </w:rPr>
            <mc:AlternateContent>
              <mc:Choice Requires="wpg">
                <w:drawing>
                  <wp:inline distT="0" distB="0" distL="0" distR="0" wp14:anchorId="276474ED" wp14:editId="53E66B4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BF77C7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E" w:eastAsia="en-IE"/>
            </w:rPr>
            <mc:AlternateContent>
              <mc:Choice Requires="wpg">
                <w:drawing>
                  <wp:inline distT="0" distB="0" distL="0" distR="0" wp14:anchorId="49AF8CEA" wp14:editId="6EBDD754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0F233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E" w:eastAsia="en-IE"/>
            </w:rPr>
            <mc:AlternateContent>
              <mc:Choice Requires="wpg">
                <w:drawing>
                  <wp:inline distT="0" distB="0" distL="0" distR="0" wp14:anchorId="03FAA80E" wp14:editId="420DE259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DF15F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E" w:eastAsia="en-IE"/>
            </w:rPr>
            <mc:AlternateContent>
              <mc:Choice Requires="wpg">
                <w:drawing>
                  <wp:inline distT="0" distB="0" distL="0" distR="0" wp14:anchorId="29B15231" wp14:editId="12AADDD2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A5435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F3D6A6BC88D0411286B3D6416D64BAA0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4C8F771D22B440C6BD1194491A115C6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D91AE5DC668840E1A110BCF4B4641D18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81155B6F4214EAA8E65295625BCEE3E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A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80" w:rsidRPr="00B13E4A" w:rsidRDefault="00217980" w:rsidP="00B13E4A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E4A" w:rsidRDefault="00B13E4A" w:rsidP="00713050">
      <w:pPr>
        <w:spacing w:line="240" w:lineRule="auto"/>
      </w:pPr>
      <w:r>
        <w:separator/>
      </w:r>
    </w:p>
  </w:footnote>
  <w:footnote w:type="continuationSeparator" w:id="0">
    <w:p w:rsidR="00B13E4A" w:rsidRDefault="00B13E4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en-IE"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186E8DB" wp14:editId="6F9FE22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AA5A736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DEA6B12612304AE9B27B1FE044E00F6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13E4A">
                <w:rPr>
                  <w:lang w:val="en-IE"/>
                </w:rPr>
                <w:t>LR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652C9B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D988460E5D55414FA07F4127BAB86CE7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652C9B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>
                      <w:docPart w:val="80C7C7D242AA4C488C21E8799D410430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CA4AA3B5CC8C47149F254FD00065D0F0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4A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B4A51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13E4A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46860"/>
  <w15:chartTrackingRefBased/>
  <w15:docId w15:val="{ED013C9F-A4A2-4B85-9BCB-3F633B45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5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00150623@student.iadt.i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00150623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7BDE285FA54038BCD45E7166481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651F9-4DE5-4F1B-8263-9A85811000ED}"/>
      </w:docPartPr>
      <w:docPartBody>
        <w:p w:rsidR="00000000" w:rsidRDefault="00C41275">
          <w:pPr>
            <w:pStyle w:val="E07BDE285FA54038BCD45E7166481EAA"/>
          </w:pPr>
          <w:r w:rsidRPr="00906BEE">
            <w:t>YN</w:t>
          </w:r>
        </w:p>
      </w:docPartBody>
    </w:docPart>
    <w:docPart>
      <w:docPartPr>
        <w:name w:val="CAF1DDCA23EE46FCBFC105D69949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9850-6D41-4553-87B4-A38C090BACDC}"/>
      </w:docPartPr>
      <w:docPartBody>
        <w:p w:rsidR="00000000" w:rsidRDefault="00C41275">
          <w:pPr>
            <w:pStyle w:val="CAF1DDCA23EE46FCBFC105D69949E844"/>
          </w:pPr>
          <w:r>
            <w:t>Your name</w:t>
          </w:r>
        </w:p>
      </w:docPartBody>
    </w:docPart>
    <w:docPart>
      <w:docPartPr>
        <w:name w:val="F3D6A6BC88D0411286B3D6416D64B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D15EA-F320-4402-9D8A-0311B9BD55E0}"/>
      </w:docPartPr>
      <w:docPartBody>
        <w:p w:rsidR="00000000" w:rsidRDefault="00C41275">
          <w:pPr>
            <w:pStyle w:val="F3D6A6BC88D0411286B3D6416D64BAA0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4C8F771D22B440C6BD1194491A115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A08A9-1225-4113-B549-4C16968564A9}"/>
      </w:docPartPr>
      <w:docPartBody>
        <w:p w:rsidR="00000000" w:rsidRDefault="00C41275">
          <w:pPr>
            <w:pStyle w:val="4C8F771D22B440C6BD1194491A115C6D"/>
          </w:pPr>
          <w:r w:rsidRPr="00906BEE">
            <w:t>Date Earned</w:t>
          </w:r>
        </w:p>
      </w:docPartBody>
    </w:docPart>
    <w:docPart>
      <w:docPartPr>
        <w:name w:val="D91AE5DC668840E1A110BCF4B4641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45458-FEFE-403E-81B0-B26A544AC935}"/>
      </w:docPartPr>
      <w:docPartBody>
        <w:p w:rsidR="00000000" w:rsidRDefault="00C41275">
          <w:pPr>
            <w:pStyle w:val="D91AE5DC668840E1A110BCF4B4641D18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B81155B6F4214EAA8E65295625BC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DAF00-6C20-4D57-B72C-5EFF0B53AC75}"/>
      </w:docPartPr>
      <w:docPartBody>
        <w:p w:rsidR="00000000" w:rsidRDefault="00C41275">
          <w:pPr>
            <w:pStyle w:val="B81155B6F4214EAA8E65295625BCEE3E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  <w:docPart>
      <w:docPartPr>
        <w:name w:val="DEA6B12612304AE9B27B1FE044E00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3F5F4-2090-493C-A55C-C6D1AEE7F1D9}"/>
      </w:docPartPr>
      <w:docPartBody>
        <w:p w:rsidR="00000000" w:rsidRDefault="00C41275" w:rsidP="00C41275">
          <w:pPr>
            <w:pStyle w:val="DEA6B12612304AE9B27B1FE044E00F66"/>
          </w:pPr>
          <w:r w:rsidRPr="00906BEE">
            <w:t>Company</w:t>
          </w:r>
        </w:p>
      </w:docPartBody>
    </w:docPart>
    <w:docPart>
      <w:docPartPr>
        <w:name w:val="CA4AA3B5CC8C47149F254FD00065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08348-1393-4F3C-96CC-DE7CCBC48E53}"/>
      </w:docPartPr>
      <w:docPartBody>
        <w:p w:rsidR="00000000" w:rsidRDefault="00C41275" w:rsidP="00C41275">
          <w:pPr>
            <w:pStyle w:val="CA4AA3B5CC8C47149F254FD00065D0F0"/>
          </w:pPr>
          <w:r w:rsidRPr="00906BEE">
            <w:t>Dates From</w:t>
          </w:r>
        </w:p>
      </w:docPartBody>
    </w:docPart>
    <w:docPart>
      <w:docPartPr>
        <w:name w:val="80C7C7D242AA4C488C21E8799D410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6ECA-11CE-4B1F-B1A9-697626E3B0AD}"/>
      </w:docPartPr>
      <w:docPartBody>
        <w:p w:rsidR="00000000" w:rsidRDefault="00C41275" w:rsidP="00C41275">
          <w:pPr>
            <w:pStyle w:val="80C7C7D242AA4C488C21E8799D410430"/>
          </w:pPr>
          <w:r w:rsidRPr="00906BEE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D988460E5D55414FA07F4127BAB86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44B5-8A1D-4835-9A70-036A404279E2}"/>
      </w:docPartPr>
      <w:docPartBody>
        <w:p w:rsidR="00000000" w:rsidRDefault="00C41275" w:rsidP="00C41275">
          <w:pPr>
            <w:pStyle w:val="D988460E5D55414FA07F4127BAB86CE7"/>
          </w:pPr>
          <w:r w:rsidRPr="00906BEE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75"/>
    <w:rsid w:val="00C4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7BDE285FA54038BCD45E7166481EAA">
    <w:name w:val="E07BDE285FA54038BCD45E7166481EAA"/>
  </w:style>
  <w:style w:type="paragraph" w:customStyle="1" w:styleId="9E15A43326324F849FF34BDBEC02DDA1">
    <w:name w:val="9E15A43326324F849FF34BDBEC02DDA1"/>
  </w:style>
  <w:style w:type="paragraph" w:customStyle="1" w:styleId="211AEA521A3B4A41ABEA8146F7583380">
    <w:name w:val="211AEA521A3B4A41ABEA8146F7583380"/>
  </w:style>
  <w:style w:type="paragraph" w:customStyle="1" w:styleId="0F0C6FDC76A845F4843E416C08FA6A1F">
    <w:name w:val="0F0C6FDC76A845F4843E416C08FA6A1F"/>
  </w:style>
  <w:style w:type="paragraph" w:customStyle="1" w:styleId="4C4F86265B1544C9A8C1AE7B458CA3C6">
    <w:name w:val="4C4F86265B1544C9A8C1AE7B458CA3C6"/>
  </w:style>
  <w:style w:type="paragraph" w:customStyle="1" w:styleId="CAF1DDCA23EE46FCBFC105D69949E844">
    <w:name w:val="CAF1DDCA23EE46FCBFC105D69949E844"/>
  </w:style>
  <w:style w:type="paragraph" w:customStyle="1" w:styleId="9F1E5184E5A24F279C2A68F0E9FBD61E">
    <w:name w:val="9F1E5184E5A24F279C2A68F0E9FBD61E"/>
  </w:style>
  <w:style w:type="paragraph" w:customStyle="1" w:styleId="2A1E9F9E0CC7487EB0581B381619492F">
    <w:name w:val="2A1E9F9E0CC7487EB0581B381619492F"/>
  </w:style>
  <w:style w:type="paragraph" w:customStyle="1" w:styleId="7A2D3FDAEA7742FBBBA6104274A68F29">
    <w:name w:val="7A2D3FDAEA7742FBBBA6104274A68F29"/>
  </w:style>
  <w:style w:type="paragraph" w:customStyle="1" w:styleId="7012EB47B18943B9A63D07FA03D41CC8">
    <w:name w:val="7012EB47B18943B9A63D07FA03D41CC8"/>
  </w:style>
  <w:style w:type="paragraph" w:customStyle="1" w:styleId="38D7D5426C074D249E21BD1A3E71DEFD">
    <w:name w:val="38D7D5426C074D249E21BD1A3E71DEFD"/>
  </w:style>
  <w:style w:type="paragraph" w:customStyle="1" w:styleId="5F359E6F74E84BADBF9B321F52680116">
    <w:name w:val="5F359E6F74E84BADBF9B321F52680116"/>
  </w:style>
  <w:style w:type="paragraph" w:customStyle="1" w:styleId="B1599AE876414408B030D664C67542B1">
    <w:name w:val="B1599AE876414408B030D664C67542B1"/>
  </w:style>
  <w:style w:type="paragraph" w:customStyle="1" w:styleId="BBEBDADB27AF4B20B1C28BF2670A2C0B">
    <w:name w:val="BBEBDADB27AF4B20B1C28BF2670A2C0B"/>
  </w:style>
  <w:style w:type="paragraph" w:customStyle="1" w:styleId="49E67A2FAF5640D7A699D133DF4DE222">
    <w:name w:val="49E67A2FAF5640D7A699D133DF4DE222"/>
  </w:style>
  <w:style w:type="paragraph" w:customStyle="1" w:styleId="1CFCFE42B1384393BF41448B487BEDD8">
    <w:name w:val="1CFCFE42B1384393BF41448B487BEDD8"/>
  </w:style>
  <w:style w:type="paragraph" w:customStyle="1" w:styleId="CA767E16AE794DBDB2AE7CC96A6F92D4">
    <w:name w:val="CA767E16AE794DBDB2AE7CC96A6F92D4"/>
  </w:style>
  <w:style w:type="paragraph" w:customStyle="1" w:styleId="017B1C24A1FE49AD9AFCFD90508B6E05">
    <w:name w:val="017B1C24A1FE49AD9AFCFD90508B6E05"/>
  </w:style>
  <w:style w:type="paragraph" w:customStyle="1" w:styleId="9BEF191A9C594FE5A91615B22603403B">
    <w:name w:val="9BEF191A9C594FE5A91615B22603403B"/>
  </w:style>
  <w:style w:type="paragraph" w:customStyle="1" w:styleId="EB5315E8C945423B8AA931AC27AE58A3">
    <w:name w:val="EB5315E8C945423B8AA931AC27AE58A3"/>
  </w:style>
  <w:style w:type="paragraph" w:customStyle="1" w:styleId="FFBE9667A7BE4FBC85604A44E90B0823">
    <w:name w:val="FFBE9667A7BE4FBC85604A44E90B0823"/>
  </w:style>
  <w:style w:type="paragraph" w:customStyle="1" w:styleId="1CE658C532F347C08DC63447B77B75BA">
    <w:name w:val="1CE658C532F347C08DC63447B77B75BA"/>
  </w:style>
  <w:style w:type="paragraph" w:customStyle="1" w:styleId="6EEE6BF45EF44317AA22977DC507A8BF">
    <w:name w:val="6EEE6BF45EF44317AA22977DC507A8BF"/>
  </w:style>
  <w:style w:type="paragraph" w:customStyle="1" w:styleId="F3D6A6BC88D0411286B3D6416D64BAA0">
    <w:name w:val="F3D6A6BC88D0411286B3D6416D64BAA0"/>
  </w:style>
  <w:style w:type="paragraph" w:customStyle="1" w:styleId="DA7AD3488ADB4AEB8930609920806F88">
    <w:name w:val="DA7AD3488ADB4AEB8930609920806F88"/>
  </w:style>
  <w:style w:type="paragraph" w:customStyle="1" w:styleId="4C8F771D22B440C6BD1194491A115C6D">
    <w:name w:val="4C8F771D22B440C6BD1194491A115C6D"/>
  </w:style>
  <w:style w:type="paragraph" w:customStyle="1" w:styleId="2CA525688063454AB16DEF0C8A0ED573">
    <w:name w:val="2CA525688063454AB16DEF0C8A0ED573"/>
  </w:style>
  <w:style w:type="paragraph" w:customStyle="1" w:styleId="D91AE5DC668840E1A110BCF4B4641D18">
    <w:name w:val="D91AE5DC668840E1A110BCF4B4641D18"/>
  </w:style>
  <w:style w:type="paragraph" w:customStyle="1" w:styleId="F806BA4A569F43F9A617676189C11CAA">
    <w:name w:val="F806BA4A569F43F9A617676189C11CAA"/>
  </w:style>
  <w:style w:type="paragraph" w:customStyle="1" w:styleId="B81155B6F4214EAA8E65295625BCEE3E">
    <w:name w:val="B81155B6F4214EAA8E65295625BCEE3E"/>
  </w:style>
  <w:style w:type="paragraph" w:customStyle="1" w:styleId="831FC12F77454E19BE8563A9C5D761D3">
    <w:name w:val="831FC12F77454E19BE8563A9C5D761D3"/>
    <w:rsid w:val="00C41275"/>
  </w:style>
  <w:style w:type="paragraph" w:customStyle="1" w:styleId="7CDD08A5414144339617FB804AAF214E">
    <w:name w:val="7CDD08A5414144339617FB804AAF214E"/>
    <w:rsid w:val="00C41275"/>
  </w:style>
  <w:style w:type="paragraph" w:customStyle="1" w:styleId="7B25F0B25FA148D794A1D34735524AC7">
    <w:name w:val="7B25F0B25FA148D794A1D34735524AC7"/>
    <w:rsid w:val="00C41275"/>
  </w:style>
  <w:style w:type="paragraph" w:customStyle="1" w:styleId="DEA6B12612304AE9B27B1FE044E00F66">
    <w:name w:val="DEA6B12612304AE9B27B1FE044E00F66"/>
    <w:rsid w:val="00C41275"/>
  </w:style>
  <w:style w:type="paragraph" w:customStyle="1" w:styleId="CA4AA3B5CC8C47149F254FD00065D0F0">
    <w:name w:val="CA4AA3B5CC8C47149F254FD00065D0F0"/>
    <w:rsid w:val="00C41275"/>
  </w:style>
  <w:style w:type="paragraph" w:customStyle="1" w:styleId="FA614306EC1B4D7A9472B49F243C6300">
    <w:name w:val="FA614306EC1B4D7A9472B49F243C6300"/>
    <w:rsid w:val="00C41275"/>
  </w:style>
  <w:style w:type="paragraph" w:customStyle="1" w:styleId="80C7C7D242AA4C488C21E8799D410430">
    <w:name w:val="80C7C7D242AA4C488C21E8799D410430"/>
    <w:rsid w:val="00C41275"/>
  </w:style>
  <w:style w:type="paragraph" w:customStyle="1" w:styleId="99A2C908EBB94F968EB277CA6AB2A5DF">
    <w:name w:val="99A2C908EBB94F968EB277CA6AB2A5DF"/>
    <w:rsid w:val="00C41275"/>
  </w:style>
  <w:style w:type="paragraph" w:customStyle="1" w:styleId="F783EE3988EA47C88B56102BF8525375">
    <w:name w:val="F783EE3988EA47C88B56102BF8525375"/>
    <w:rsid w:val="00C41275"/>
  </w:style>
  <w:style w:type="paragraph" w:customStyle="1" w:styleId="0AEEE36A32384737A6940476963867D8">
    <w:name w:val="0AEEE36A32384737A6940476963867D8"/>
    <w:rsid w:val="00C41275"/>
  </w:style>
  <w:style w:type="paragraph" w:customStyle="1" w:styleId="D988460E5D55414FA07F4127BAB86CE7">
    <w:name w:val="D988460E5D55414FA07F4127BAB86CE7"/>
    <w:rsid w:val="00C41275"/>
  </w:style>
  <w:style w:type="paragraph" w:customStyle="1" w:styleId="E7385ED5AA4D4BF98D49D68092EC6561">
    <w:name w:val="E7385ED5AA4D4BF98D49D68092EC6561"/>
    <w:rsid w:val="00C41275"/>
  </w:style>
  <w:style w:type="paragraph" w:customStyle="1" w:styleId="036CAF09D3AB47F0937438F918D9BA78">
    <w:name w:val="036CAF09D3AB47F0937438F918D9BA78"/>
    <w:rsid w:val="00C41275"/>
  </w:style>
  <w:style w:type="paragraph" w:customStyle="1" w:styleId="51D317578FC543EF9025C2B956EF9772">
    <w:name w:val="51D317578FC543EF9025C2B956EF9772"/>
    <w:rsid w:val="00C41275"/>
  </w:style>
  <w:style w:type="paragraph" w:customStyle="1" w:styleId="13B3A37720DC4CB88FE08D0FB20B8B9A">
    <w:name w:val="13B3A37720DC4CB88FE08D0FB20B8B9A"/>
    <w:rsid w:val="00C41275"/>
  </w:style>
  <w:style w:type="paragraph" w:customStyle="1" w:styleId="1988EBBBA7B641B1B666049E59E36AF0">
    <w:name w:val="1988EBBBA7B641B1B666049E59E36AF0"/>
    <w:rsid w:val="00C41275"/>
  </w:style>
  <w:style w:type="paragraph" w:customStyle="1" w:styleId="71726DC6525A46C894B6034118421752">
    <w:name w:val="71726DC6525A46C894B6034118421752"/>
    <w:rsid w:val="00C41275"/>
  </w:style>
  <w:style w:type="paragraph" w:customStyle="1" w:styleId="B8917C444B4B425CA615EC7420776997">
    <w:name w:val="B8917C444B4B425CA615EC7420776997"/>
    <w:rsid w:val="00C41275"/>
  </w:style>
  <w:style w:type="paragraph" w:customStyle="1" w:styleId="C1485713B5284D81BD5E83842D23C7E4">
    <w:name w:val="C1485713B5284D81BD5E83842D23C7E4"/>
    <w:rsid w:val="00C41275"/>
  </w:style>
  <w:style w:type="paragraph" w:customStyle="1" w:styleId="4EFB6F61C14D4E6EA47DACDCDC4B236F">
    <w:name w:val="4EFB6F61C14D4E6EA47DACDCDC4B236F"/>
    <w:rsid w:val="00C41275"/>
  </w:style>
  <w:style w:type="paragraph" w:customStyle="1" w:styleId="0CEE645A6226468BA816AD15F8F92C61">
    <w:name w:val="0CEE645A6226468BA816AD15F8F92C61"/>
    <w:rsid w:val="00C41275"/>
  </w:style>
  <w:style w:type="paragraph" w:customStyle="1" w:styleId="D354293C26AD4920B7380168CC4FED8A">
    <w:name w:val="D354293C26AD4920B7380168CC4FED8A"/>
    <w:rsid w:val="00C41275"/>
  </w:style>
  <w:style w:type="paragraph" w:customStyle="1" w:styleId="88127BD30B634777844D0D3D8FA6EE65">
    <w:name w:val="88127BD30B634777844D0D3D8FA6EE65"/>
    <w:rsid w:val="00C41275"/>
  </w:style>
  <w:style w:type="paragraph" w:customStyle="1" w:styleId="54EACA264C7D4406B27A67811DC6D32B">
    <w:name w:val="54EACA264C7D4406B27A67811DC6D32B"/>
    <w:rsid w:val="00C41275"/>
  </w:style>
  <w:style w:type="paragraph" w:customStyle="1" w:styleId="4DD974F6199441428A7176C84552DCCF">
    <w:name w:val="4DD974F6199441428A7176C84552DCCF"/>
    <w:rsid w:val="00C41275"/>
  </w:style>
  <w:style w:type="paragraph" w:customStyle="1" w:styleId="32E9DEAA743B489AB38D1DFBD062A994">
    <w:name w:val="32E9DEAA743B489AB38D1DFBD062A994"/>
    <w:rsid w:val="00C41275"/>
  </w:style>
  <w:style w:type="paragraph" w:customStyle="1" w:styleId="7DDD1287881544FA9BD11FC4BF4FF35E">
    <w:name w:val="7DDD1287881544FA9BD11FC4BF4FF35E"/>
    <w:rsid w:val="00C41275"/>
  </w:style>
  <w:style w:type="paragraph" w:customStyle="1" w:styleId="8D38D09848CA4FB49C95C6B612F126F9">
    <w:name w:val="8D38D09848CA4FB49C95C6B612F126F9"/>
    <w:rsid w:val="00C41275"/>
  </w:style>
  <w:style w:type="paragraph" w:customStyle="1" w:styleId="1417231B9C2B48B7AC0B9671B19E9ACE">
    <w:name w:val="1417231B9C2B48B7AC0B9671B19E9ACE"/>
    <w:rsid w:val="00C41275"/>
  </w:style>
  <w:style w:type="paragraph" w:customStyle="1" w:styleId="120222D9E93E4F3E8D9E9FEEBBC2CD04">
    <w:name w:val="120222D9E93E4F3E8D9E9FEEBBC2CD04"/>
    <w:rsid w:val="00C41275"/>
  </w:style>
  <w:style w:type="paragraph" w:customStyle="1" w:styleId="39F10B485FF9440CA754123A82C7711D">
    <w:name w:val="39F10B485FF9440CA754123A82C7711D"/>
    <w:rsid w:val="00C41275"/>
  </w:style>
  <w:style w:type="paragraph" w:customStyle="1" w:styleId="42D1DC3E726748FD99B6E9E5A655260E">
    <w:name w:val="42D1DC3E726748FD99B6E9E5A655260E"/>
    <w:rsid w:val="00C41275"/>
  </w:style>
  <w:style w:type="paragraph" w:customStyle="1" w:styleId="820D8A21F1E0408A8C9926F304009A35">
    <w:name w:val="820D8A21F1E0408A8C9926F304009A35"/>
    <w:rsid w:val="00C41275"/>
  </w:style>
  <w:style w:type="paragraph" w:customStyle="1" w:styleId="590227C1007A4DDEB32B617E1025092F">
    <w:name w:val="590227C1007A4DDEB32B617E1025092F"/>
    <w:rsid w:val="00C41275"/>
  </w:style>
  <w:style w:type="paragraph" w:customStyle="1" w:styleId="3A10F4BF0025455A8D465813989A150F">
    <w:name w:val="3A10F4BF0025455A8D465813989A150F"/>
    <w:rsid w:val="00C41275"/>
  </w:style>
  <w:style w:type="paragraph" w:customStyle="1" w:styleId="B46591F7CC3B42619D0338811730290D">
    <w:name w:val="B46591F7CC3B42619D0338811730290D"/>
    <w:rsid w:val="00C41275"/>
  </w:style>
  <w:style w:type="paragraph" w:customStyle="1" w:styleId="7D993F2D940040588CE3DD037E1FEAD2">
    <w:name w:val="7D993F2D940040588CE3DD037E1FEAD2"/>
    <w:rsid w:val="00C41275"/>
  </w:style>
  <w:style w:type="paragraph" w:customStyle="1" w:styleId="6A898A64A0CB46598C3C6E43B0D16341">
    <w:name w:val="6A898A64A0CB46598C3C6E43B0D16341"/>
    <w:rsid w:val="00C41275"/>
  </w:style>
  <w:style w:type="paragraph" w:customStyle="1" w:styleId="AD77AE99A1A84E559EF8B75CEDF01471">
    <w:name w:val="AD77AE99A1A84E559EF8B75CEDF01471"/>
    <w:rsid w:val="00C41275"/>
  </w:style>
  <w:style w:type="paragraph" w:customStyle="1" w:styleId="84CA34A914C04AEA924E2D358ABB7DAE">
    <w:name w:val="84CA34A914C04AEA924E2D358ABB7DAE"/>
    <w:rsid w:val="00C41275"/>
  </w:style>
  <w:style w:type="paragraph" w:customStyle="1" w:styleId="3D3A2DAFD2044DE2B3B2F38751D60B29">
    <w:name w:val="3D3A2DAFD2044DE2B3B2F38751D60B29"/>
    <w:rsid w:val="00C41275"/>
  </w:style>
  <w:style w:type="paragraph" w:customStyle="1" w:styleId="AF860FDAA42341638EF5B51092807B32">
    <w:name w:val="AF860FDAA42341638EF5B51092807B32"/>
    <w:rsid w:val="00C41275"/>
  </w:style>
  <w:style w:type="paragraph" w:customStyle="1" w:styleId="8A5A5753CF3B4BBBB0BE203F9EFD197F">
    <w:name w:val="8A5A5753CF3B4BBBB0BE203F9EFD197F"/>
    <w:rsid w:val="00C41275"/>
  </w:style>
  <w:style w:type="paragraph" w:customStyle="1" w:styleId="F3337E77C9EB42BE9FB7960ED61F0DAB">
    <w:name w:val="F3337E77C9EB42BE9FB7960ED61F0DAB"/>
    <w:rsid w:val="00C41275"/>
  </w:style>
  <w:style w:type="paragraph" w:customStyle="1" w:styleId="70869C9EC9BB46C9B5ED2B547B60A1FA">
    <w:name w:val="70869C9EC9BB46C9B5ED2B547B60A1FA"/>
    <w:rsid w:val="00C41275"/>
  </w:style>
  <w:style w:type="paragraph" w:customStyle="1" w:styleId="BAA8B1A5D5F14DEFAACC06FDB066DF9F">
    <w:name w:val="BAA8B1A5D5F14DEFAACC06FDB066DF9F"/>
    <w:rsid w:val="00C41275"/>
  </w:style>
  <w:style w:type="paragraph" w:customStyle="1" w:styleId="56B44C9C3A0E4AE988EBB5F1668D4BA5">
    <w:name w:val="56B44C9C3A0E4AE988EBB5F1668D4BA5"/>
    <w:rsid w:val="00C41275"/>
  </w:style>
  <w:style w:type="paragraph" w:customStyle="1" w:styleId="C7DB6B4902FA46AF81D5AF907E54E378">
    <w:name w:val="C7DB6B4902FA46AF81D5AF907E54E378"/>
    <w:rsid w:val="00C41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3A23D-B4AC-41D8-8164-0A96F809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120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Meagher</dc:creator>
  <cp:keywords/>
  <dc:description/>
  <cp:lastModifiedBy>Emily Meagher</cp:lastModifiedBy>
  <cp:revision>1</cp:revision>
  <dcterms:created xsi:type="dcterms:W3CDTF">2017-09-27T13:37:00Z</dcterms:created>
  <dcterms:modified xsi:type="dcterms:W3CDTF">2017-09-27T15:37:00Z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